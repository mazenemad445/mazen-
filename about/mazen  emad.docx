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653C15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8064C62" w14:textId="269CC000" w:rsidR="00692703" w:rsidRPr="00CF1A49" w:rsidRDefault="00441867" w:rsidP="00913946">
            <w:pPr>
              <w:pStyle w:val="Title"/>
            </w:pPr>
            <w:proofErr w:type="gramStart"/>
            <w:r>
              <w:t xml:space="preserve">mazen 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emad</w:t>
            </w:r>
            <w:proofErr w:type="gramEnd"/>
            <w:r>
              <w:rPr>
                <w:rStyle w:val="IntenseEmphasis"/>
              </w:rPr>
              <w:t xml:space="preserve"> </w:t>
            </w:r>
          </w:p>
          <w:p w14:paraId="14AD243F" w14:textId="08BB01C2" w:rsidR="00692703" w:rsidRPr="00CF1A49" w:rsidRDefault="00441867" w:rsidP="00913946">
            <w:pPr>
              <w:pStyle w:val="ContactInfo"/>
              <w:contextualSpacing w:val="0"/>
            </w:pPr>
            <w:r w:rsidRPr="00441867">
              <w:t>Al-Safa city - Al-Marj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DAAE12E70CB410ABDB6C7265A94DB1B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Fonts w:hint="cs"/>
                <w:rtl/>
              </w:rPr>
              <w:t>01119055745</w:t>
            </w:r>
          </w:p>
          <w:p w14:paraId="515433CB" w14:textId="4A6D358E" w:rsidR="00692703" w:rsidRPr="00CF1A49" w:rsidRDefault="00441867" w:rsidP="00913946">
            <w:pPr>
              <w:pStyle w:val="ContactInfoEmphasis"/>
              <w:contextualSpacing w:val="0"/>
            </w:pPr>
            <w:r>
              <w:t>Kokomomo011722@gmail.com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55FB9842F94447D9E5D512C641D7457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41867">
              <w:t>https://www.facebook.com/profile.php?id=100039770206694&amp;mibextid=ZbWKwL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66EDE4E7A174ED3BBE8CAB124ED2F7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4052E10C" w14:textId="77777777" w:rsidTr="00692703">
        <w:tc>
          <w:tcPr>
            <w:tcW w:w="9360" w:type="dxa"/>
            <w:tcMar>
              <w:top w:w="432" w:type="dxa"/>
            </w:tcMar>
          </w:tcPr>
          <w:p w14:paraId="762D3B8F" w14:textId="4162EB45" w:rsidR="001755A8" w:rsidRPr="00CF1A49" w:rsidRDefault="00441867" w:rsidP="00913946">
            <w:pPr>
              <w:contextualSpacing w:val="0"/>
            </w:pPr>
            <w:r>
              <w:t xml:space="preserve">My name is </w:t>
            </w:r>
            <w:r w:rsidR="00B016D7">
              <w:t>M</w:t>
            </w:r>
            <w:r>
              <w:t>azen</w:t>
            </w:r>
            <w:r w:rsidR="00B016D7">
              <w:t xml:space="preserve"> </w:t>
            </w:r>
            <w:proofErr w:type="gramStart"/>
            <w:r w:rsidR="00B016D7">
              <w:t>Emad</w:t>
            </w:r>
            <w:r>
              <w:t xml:space="preserve"> .</w:t>
            </w:r>
            <w:proofErr w:type="gramEnd"/>
            <w:r>
              <w:t xml:space="preserve"> I learn in me school (I-Tech school ) . I start learn program from 2 years</w:t>
            </w:r>
            <w:r w:rsidR="001859BA">
              <w:t>.</w:t>
            </w:r>
            <w:r>
              <w:t xml:space="preserve"> I love</w:t>
            </w:r>
            <w:r w:rsidR="001859BA">
              <w:t>d</w:t>
            </w:r>
            <w:r>
              <w:t xml:space="preserve"> computer and language </w:t>
            </w:r>
            <w:proofErr w:type="gramStart"/>
            <w:r>
              <w:t>program</w:t>
            </w:r>
            <w:r w:rsidR="001859BA">
              <w:t>ing</w:t>
            </w:r>
            <w:r>
              <w:t xml:space="preserve"> .</w:t>
            </w:r>
            <w:proofErr w:type="gramEnd"/>
            <w:r>
              <w:t xml:space="preserve"> and I learn language program</w:t>
            </w:r>
            <w:r w:rsidR="001859BA">
              <w:t>ing</w:t>
            </w:r>
            <w:r>
              <w:t xml:space="preserve"> like (python and java and </w:t>
            </w:r>
            <w:proofErr w:type="spellStart"/>
            <w:r>
              <w:t>js</w:t>
            </w:r>
            <w:proofErr w:type="spellEnd"/>
            <w:r w:rsidR="00BC4B89">
              <w:t xml:space="preserve"> and </w:t>
            </w:r>
            <w:r w:rsidR="001859BA">
              <w:t>C</w:t>
            </w:r>
            <w:r w:rsidR="00BC4B89">
              <w:t>++</w:t>
            </w:r>
            <w:r w:rsidR="007B1133">
              <w:t xml:space="preserve"> and HTML and CSS</w:t>
            </w:r>
            <w:proofErr w:type="gramStart"/>
            <w:r>
              <w:t>) .</w:t>
            </w:r>
            <w:proofErr w:type="gramEnd"/>
            <w:r>
              <w:t xml:space="preserve"> and I learn in my school </w:t>
            </w:r>
            <w:proofErr w:type="gramStart"/>
            <w:r>
              <w:t>presenta</w:t>
            </w:r>
            <w:r w:rsidR="00BC4B89">
              <w:t>tion .</w:t>
            </w:r>
            <w:proofErr w:type="gramEnd"/>
            <w:r w:rsidR="00BC4B89">
              <w:t xml:space="preserve"> I made some </w:t>
            </w:r>
            <w:proofErr w:type="gramStart"/>
            <w:r w:rsidR="00BC4B89">
              <w:t>presentation  in</w:t>
            </w:r>
            <w:proofErr w:type="gramEnd"/>
            <w:r w:rsidR="00BC4B89">
              <w:t xml:space="preserve"> my school . I </w:t>
            </w:r>
            <w:r w:rsidR="001859BA">
              <w:t>love</w:t>
            </w:r>
            <w:r w:rsidR="00BC4B89">
              <w:t xml:space="preserve"> my life</w:t>
            </w:r>
            <w:r w:rsidR="00BC4B89" w:rsidRPr="00BC4B8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7B1133" w:rsidRPr="00CF1A49" w14:paraId="78D6D902" w14:textId="77777777" w:rsidTr="00692703">
        <w:tc>
          <w:tcPr>
            <w:tcW w:w="9360" w:type="dxa"/>
            <w:tcMar>
              <w:top w:w="432" w:type="dxa"/>
            </w:tcMar>
          </w:tcPr>
          <w:p w14:paraId="723F135D" w14:textId="0297AEFA" w:rsidR="007B1133" w:rsidRDefault="007B1133" w:rsidP="00913946">
            <w:r>
              <w:t xml:space="preserve"> </w:t>
            </w:r>
          </w:p>
        </w:tc>
      </w:tr>
    </w:tbl>
    <w:p w14:paraId="46906C3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30C6ADD8F134CCF84238D1BFDE47FF5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763C49D" w14:textId="77777777" w:rsidTr="00D66A52">
        <w:tc>
          <w:tcPr>
            <w:tcW w:w="9355" w:type="dxa"/>
          </w:tcPr>
          <w:p w14:paraId="2D935DAE" w14:textId="05B75F38" w:rsidR="001D0BF1" w:rsidRPr="00CF1A49" w:rsidRDefault="00BC4B89" w:rsidP="001D0BF1">
            <w:pPr>
              <w:pStyle w:val="Heading3"/>
              <w:contextualSpacing w:val="0"/>
            </w:pPr>
            <w:r>
              <w:t>2021</w:t>
            </w:r>
            <w:r w:rsidR="001D0BF1" w:rsidRPr="00CF1A49">
              <w:t xml:space="preserve"> – </w:t>
            </w:r>
            <w:r>
              <w:t>2023</w:t>
            </w:r>
          </w:p>
          <w:p w14:paraId="097DB9CD" w14:textId="62B4DFCA" w:rsidR="001D0BF1" w:rsidRPr="00CF1A49" w:rsidRDefault="00BC4B89" w:rsidP="001D0BF1">
            <w:pPr>
              <w:pStyle w:val="Heading2"/>
              <w:contextualSpacing w:val="0"/>
            </w:pPr>
            <w:r>
              <w:t xml:space="preserve">web </w:t>
            </w:r>
            <w:proofErr w:type="gramStart"/>
            <w:r>
              <w:t xml:space="preserve">developer </w:t>
            </w:r>
            <w:r w:rsidR="001D0BF1" w:rsidRPr="00CF1A49">
              <w:t>,</w:t>
            </w:r>
            <w:proofErr w:type="gramEnd"/>
            <w:r w:rsidR="001D0BF1" w:rsidRPr="00CF1A49">
              <w:t xml:space="preserve"> </w:t>
            </w:r>
            <w:r>
              <w:rPr>
                <w:rStyle w:val="SubtleReference"/>
              </w:rPr>
              <w:t>my team in my school</w:t>
            </w:r>
          </w:p>
          <w:p w14:paraId="374D9BEE" w14:textId="1E3C9468" w:rsidR="001E3120" w:rsidRPr="00CF1A49" w:rsidRDefault="00BC4B89" w:rsidP="001D0BF1">
            <w:pPr>
              <w:contextualSpacing w:val="0"/>
            </w:pPr>
            <w:r>
              <w:t xml:space="preserve">I made some projects on my own and with my team and we sold (2 </w:t>
            </w:r>
            <w:proofErr w:type="gramStart"/>
            <w:r>
              <w:t>project )</w:t>
            </w:r>
            <w:proofErr w:type="gramEnd"/>
            <w:r>
              <w:t xml:space="preserve"> yet. I start learn in 2021 </w:t>
            </w:r>
            <w:proofErr w:type="gramStart"/>
            <w:r w:rsidR="007B1133">
              <w:t>( HTML</w:t>
            </w:r>
            <w:proofErr w:type="gramEnd"/>
            <w:r w:rsidR="007B1133">
              <w:t xml:space="preserve"> and CSS and JS ) and my team developer me . it is the best team.</w:t>
            </w:r>
            <w:r w:rsidR="00B016D7">
              <w:t xml:space="preserve"> And I take </w:t>
            </w:r>
            <w:r w:rsidR="00B016D7" w:rsidRPr="00B016D7">
              <w:t>Certificate</w:t>
            </w:r>
            <w:r w:rsidR="00B016D7">
              <w:t>s in this area</w:t>
            </w:r>
            <w:r w:rsidR="007B1133">
              <w:t xml:space="preserve"> </w:t>
            </w:r>
          </w:p>
        </w:tc>
      </w:tr>
      <w:tr w:rsidR="00F61DF9" w:rsidRPr="00CF1A49" w14:paraId="37D2E73D" w14:textId="77777777" w:rsidTr="00F61DF9">
        <w:tc>
          <w:tcPr>
            <w:tcW w:w="9355" w:type="dxa"/>
            <w:tcMar>
              <w:top w:w="216" w:type="dxa"/>
            </w:tcMar>
          </w:tcPr>
          <w:p w14:paraId="097A9BFF" w14:textId="1E6A46F3" w:rsidR="00F61DF9" w:rsidRPr="00CF1A49" w:rsidRDefault="007B1133" w:rsidP="00F61DF9">
            <w:pPr>
              <w:pStyle w:val="Heading3"/>
              <w:contextualSpacing w:val="0"/>
            </w:pPr>
            <w:r>
              <w:t>2022</w:t>
            </w:r>
            <w:r w:rsidR="00F61DF9" w:rsidRPr="00CF1A49">
              <w:t xml:space="preserve"> – </w:t>
            </w:r>
            <w:r>
              <w:t>2023</w:t>
            </w:r>
          </w:p>
          <w:p w14:paraId="3FBF3AC3" w14:textId="50FEC835" w:rsidR="00F61DF9" w:rsidRPr="00CF1A49" w:rsidRDefault="007B1133" w:rsidP="00F61DF9">
            <w:pPr>
              <w:pStyle w:val="Heading2"/>
              <w:contextualSpacing w:val="0"/>
            </w:pPr>
            <w:r w:rsidRPr="007B1133">
              <w:t>SUPER SEKRETE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my teacher (eng/ hassan) </w:t>
            </w:r>
          </w:p>
          <w:p w14:paraId="263E1C5D" w14:textId="48192370" w:rsidR="00F61DF9" w:rsidRDefault="007B1133" w:rsidP="00F61DF9">
            <w:pPr>
              <w:rPr>
                <w:rFonts w:hint="cs"/>
                <w:rtl/>
                <w:lang w:bidi="ar-EG"/>
              </w:rPr>
            </w:pPr>
            <w:r>
              <w:t>I take some courses in this area and I used (</w:t>
            </w:r>
            <w:r w:rsidRPr="007B1133">
              <w:t>kali-</w:t>
            </w:r>
            <w:proofErr w:type="spellStart"/>
            <w:r w:rsidRPr="007B1133">
              <w:t>linux</w:t>
            </w:r>
            <w:proofErr w:type="spellEnd"/>
            <w:r>
              <w:t>) . kali-</w:t>
            </w:r>
            <w:proofErr w:type="spellStart"/>
            <w:r>
              <w:t>linux</w:t>
            </w:r>
            <w:proofErr w:type="spellEnd"/>
            <w:r>
              <w:t xml:space="preserve"> it is the best system to save and hack </w:t>
            </w:r>
          </w:p>
        </w:tc>
      </w:tr>
    </w:tbl>
    <w:sdt>
      <w:sdtPr>
        <w:alias w:val="Education:"/>
        <w:tag w:val="Education:"/>
        <w:id w:val="-1908763273"/>
        <w:placeholder>
          <w:docPart w:val="ED31A4998FE94200B0B9C6C073AE6618"/>
        </w:placeholder>
        <w:temporary/>
        <w:showingPlcHdr/>
        <w15:appearance w15:val="hidden"/>
      </w:sdtPr>
      <w:sdtContent>
        <w:p w14:paraId="30FDE5A1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180"/>
      </w:tblGrid>
      <w:tr w:rsidR="001D0BF1" w:rsidRPr="00CF1A49" w14:paraId="3E18AC18" w14:textId="77777777" w:rsidTr="00042813">
        <w:trPr>
          <w:trHeight w:val="273"/>
        </w:trPr>
        <w:tc>
          <w:tcPr>
            <w:tcW w:w="9180" w:type="dxa"/>
          </w:tcPr>
          <w:p w14:paraId="175F1C7F" w14:textId="77777777" w:rsidR="001D0BF1" w:rsidRPr="00CF1A49" w:rsidRDefault="00000000" w:rsidP="001D0BF1">
            <w:pPr>
              <w:pStyle w:val="Heading3"/>
              <w:contextualSpacing w:val="0"/>
            </w:pPr>
            <w:sdt>
              <w:sdtPr>
                <w:alias w:val="Enter month of school 1:"/>
                <w:tag w:val="Enter month of school 1:"/>
                <w:id w:val="1364630836"/>
                <w:placeholder>
                  <w:docPart w:val="56CDEBB2D3F8467B88C1E2EB6FCEEDDA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Month</w:t>
                </w:r>
              </w:sdtContent>
            </w:sdt>
            <w:r w:rsidR="001D0BF1" w:rsidRPr="00CF1A49">
              <w:t xml:space="preserve"> </w:t>
            </w:r>
            <w:sdt>
              <w:sdtPr>
                <w:alias w:val="Enter year of school 1:"/>
                <w:tag w:val="Enter year of school 1:"/>
                <w:id w:val="871491248"/>
                <w:placeholder>
                  <w:docPart w:val="E0E6B23246514BA196752ED621CBAB57"/>
                </w:placeholder>
                <w:temporary/>
                <w:showingPlcHdr/>
                <w15:appearance w15:val="hidden"/>
              </w:sdtPr>
              <w:sdtContent>
                <w:r w:rsidR="001D0BF1" w:rsidRPr="00CF1A49">
                  <w:t>Year</w:t>
                </w:r>
              </w:sdtContent>
            </w:sdt>
          </w:p>
          <w:p w14:paraId="36D4E0CB" w14:textId="2DBBB289" w:rsidR="001D0BF1" w:rsidRPr="00CF1A49" w:rsidRDefault="00042813" w:rsidP="001D0BF1">
            <w:pPr>
              <w:pStyle w:val="Heading2"/>
              <w:contextualSpacing w:val="0"/>
            </w:pPr>
            <w:r>
              <w:t>2022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I-Tech-school </w:t>
            </w:r>
          </w:p>
          <w:p w14:paraId="1FC0AF7A" w14:textId="3AC84EB5" w:rsidR="007538DC" w:rsidRPr="00CF1A49" w:rsidRDefault="00042813" w:rsidP="007538DC">
            <w:pPr>
              <w:contextualSpacing w:val="0"/>
            </w:pPr>
            <w:r>
              <w:t xml:space="preserve">this school work with </w:t>
            </w:r>
            <w:proofErr w:type="gramStart"/>
            <w:r>
              <w:t>IBM .</w:t>
            </w:r>
            <w:proofErr w:type="gramEnd"/>
            <w:r>
              <w:t xml:space="preserve"> and we learn</w:t>
            </w:r>
            <w:r w:rsidR="001859BA">
              <w:t>ed</w:t>
            </w:r>
            <w:r>
              <w:t xml:space="preserve"> </w:t>
            </w:r>
            <w:r>
              <w:t>language</w:t>
            </w:r>
            <w:r>
              <w:t xml:space="preserve"> programing (python) and </w:t>
            </w:r>
            <w:r w:rsidRPr="00042813">
              <w:t>software</w:t>
            </w:r>
            <w:r>
              <w:t xml:space="preserve"> and </w:t>
            </w:r>
            <w:r w:rsidRPr="00042813">
              <w:t>history</w:t>
            </w:r>
            <w:r w:rsidRPr="00042813">
              <w:t xml:space="preserve"> </w:t>
            </w:r>
            <w:r>
              <w:t xml:space="preserve">of computer and (word and Excel and power point) in the first year </w:t>
            </w:r>
          </w:p>
        </w:tc>
      </w:tr>
      <w:tr w:rsidR="00F61DF9" w:rsidRPr="00CF1A49" w14:paraId="32FDE886" w14:textId="77777777" w:rsidTr="00042813">
        <w:trPr>
          <w:trHeight w:val="49"/>
        </w:trPr>
        <w:tc>
          <w:tcPr>
            <w:tcW w:w="9180" w:type="dxa"/>
            <w:tcMar>
              <w:top w:w="216" w:type="dxa"/>
            </w:tcMar>
          </w:tcPr>
          <w:p w14:paraId="07E9E4DF" w14:textId="7ABAA198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88F3702B9E274D3A8560A1A7EDA208BC"/>
        </w:placeholder>
        <w:temporary/>
        <w:showingPlcHdr/>
        <w15:appearance w15:val="hidden"/>
      </w:sdtPr>
      <w:sdtContent>
        <w:p w14:paraId="51CE2848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68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384"/>
        <w:gridCol w:w="4386"/>
      </w:tblGrid>
      <w:tr w:rsidR="003A0632" w:rsidRPr="006E1507" w14:paraId="2E411E18" w14:textId="77777777" w:rsidTr="001859BA">
        <w:trPr>
          <w:trHeight w:val="2447"/>
        </w:trPr>
        <w:tc>
          <w:tcPr>
            <w:tcW w:w="4384" w:type="dxa"/>
          </w:tcPr>
          <w:p w14:paraId="6CEC368F" w14:textId="5CDF196B" w:rsidR="001E3120" w:rsidRPr="006E1507" w:rsidRDefault="00042813" w:rsidP="006E1507">
            <w:pPr>
              <w:pStyle w:val="ListBullet"/>
              <w:contextualSpacing w:val="0"/>
            </w:pPr>
            <w:r>
              <w:t>Learn</w:t>
            </w:r>
            <w:r w:rsidR="001859BA">
              <w:t>ed</w:t>
            </w:r>
            <w:r>
              <w:t xml:space="preserve"> </w:t>
            </w:r>
            <w:r w:rsidR="001859BA">
              <w:t xml:space="preserve">python </w:t>
            </w:r>
          </w:p>
          <w:p w14:paraId="0417366F" w14:textId="7BE2650B" w:rsidR="001F4E6D" w:rsidRDefault="001859BA" w:rsidP="006E1507">
            <w:pPr>
              <w:pStyle w:val="ListBullet"/>
              <w:contextualSpacing w:val="0"/>
            </w:pPr>
            <w:r>
              <w:t xml:space="preserve">Learned micro soft office </w:t>
            </w:r>
          </w:p>
          <w:p w14:paraId="0B53FCA3" w14:textId="1A0C9818" w:rsidR="001859BA" w:rsidRDefault="001859BA" w:rsidP="006E1507">
            <w:pPr>
              <w:pStyle w:val="ListBullet"/>
              <w:contextualSpacing w:val="0"/>
            </w:pPr>
            <w:r>
              <w:t xml:space="preserve">Learn C++ </w:t>
            </w:r>
          </w:p>
          <w:p w14:paraId="3CF5F513" w14:textId="702F8152" w:rsidR="001859BA" w:rsidRPr="006E1507" w:rsidRDefault="001859BA" w:rsidP="006E1507">
            <w:pPr>
              <w:pStyle w:val="ListBullet"/>
              <w:contextualSpacing w:val="0"/>
            </w:pPr>
            <w:r>
              <w:t>I</w:t>
            </w:r>
            <w:r w:rsidRPr="001859BA">
              <w:t xml:space="preserve"> </w:t>
            </w:r>
            <w:proofErr w:type="gramStart"/>
            <w:r w:rsidRPr="001859BA">
              <w:t>learned  little</w:t>
            </w:r>
            <w:proofErr w:type="gramEnd"/>
            <w:r w:rsidRPr="001859BA">
              <w:t xml:space="preserve"> from hacking</w:t>
            </w:r>
          </w:p>
        </w:tc>
        <w:tc>
          <w:tcPr>
            <w:tcW w:w="4386" w:type="dxa"/>
            <w:tcMar>
              <w:left w:w="360" w:type="dxa"/>
            </w:tcMar>
          </w:tcPr>
          <w:p w14:paraId="42C7ADBF" w14:textId="0819588A" w:rsidR="003A0632" w:rsidRPr="006E1507" w:rsidRDefault="001859BA" w:rsidP="006E1507">
            <w:pPr>
              <w:pStyle w:val="ListBullet"/>
              <w:contextualSpacing w:val="0"/>
            </w:pPr>
            <w:r>
              <w:t>Learned HTML</w:t>
            </w:r>
          </w:p>
          <w:p w14:paraId="01615C0C" w14:textId="2596BB30" w:rsidR="001E3120" w:rsidRPr="006E1507" w:rsidRDefault="001859BA" w:rsidP="006E1507">
            <w:pPr>
              <w:pStyle w:val="ListBullet"/>
              <w:contextualSpacing w:val="0"/>
            </w:pPr>
            <w:r>
              <w:t>Learned CSS</w:t>
            </w:r>
          </w:p>
          <w:p w14:paraId="5C7130CB" w14:textId="77777777" w:rsidR="001E3120" w:rsidRDefault="001859BA" w:rsidP="006E1507">
            <w:pPr>
              <w:pStyle w:val="ListBullet"/>
              <w:contextualSpacing w:val="0"/>
            </w:pPr>
            <w:r>
              <w:t>Learn JS</w:t>
            </w:r>
          </w:p>
          <w:p w14:paraId="0F14DBCE" w14:textId="56DC55D8" w:rsidR="00D424B3" w:rsidRPr="006E1507" w:rsidRDefault="00D424B3" w:rsidP="006E1507">
            <w:pPr>
              <w:pStyle w:val="ListBullet"/>
              <w:contextualSpacing w:val="0"/>
            </w:pPr>
            <w:r>
              <w:t xml:space="preserve">Solve problem </w:t>
            </w:r>
          </w:p>
        </w:tc>
      </w:tr>
    </w:tbl>
    <w:sdt>
      <w:sdtPr>
        <w:alias w:val="Activities:"/>
        <w:tag w:val="Activities:"/>
        <w:id w:val="1223332893"/>
        <w:placeholder>
          <w:docPart w:val="4D42537E2FA5476BAD9F425B42A97354"/>
        </w:placeholder>
        <w:temporary/>
        <w:showingPlcHdr/>
        <w15:appearance w15:val="hidden"/>
      </w:sdtPr>
      <w:sdtContent>
        <w:p w14:paraId="132C3CCD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9E2F2BA" w14:textId="73929BED" w:rsidR="00B016D7" w:rsidRPr="00B016D7" w:rsidRDefault="00B016D7" w:rsidP="00B016D7">
      <w:r>
        <w:t xml:space="preserve">and In </w:t>
      </w:r>
      <w:proofErr w:type="gramStart"/>
      <w:r>
        <w:t>Activities .</w:t>
      </w:r>
      <w:proofErr w:type="gramEnd"/>
      <w:r>
        <w:t xml:space="preserve"> I learn this language programing. and in any </w:t>
      </w:r>
      <w:proofErr w:type="gramStart"/>
      <w:r>
        <w:t>team</w:t>
      </w:r>
      <w:proofErr w:type="gramEnd"/>
      <w:r>
        <w:t xml:space="preserve"> I</w:t>
      </w:r>
      <w:r w:rsidR="00D424B3">
        <w:t xml:space="preserve">’ </w:t>
      </w:r>
      <w:r>
        <w:t xml:space="preserve">m leader because I can solve problem and give tasks to team. And I learn </w:t>
      </w:r>
      <w:proofErr w:type="gramStart"/>
      <w:r>
        <w:t>English .</w:t>
      </w:r>
      <w:proofErr w:type="gramEnd"/>
      <w:r>
        <w:t xml:space="preserve"> and I like solve problem in language </w:t>
      </w:r>
      <w:proofErr w:type="gramStart"/>
      <w:r>
        <w:t>programing .</w:t>
      </w:r>
      <w:proofErr w:type="gramEnd"/>
      <w:r>
        <w:t xml:space="preserve"> and I feel happiness bec</w:t>
      </w:r>
      <w:r w:rsidR="00D424B3">
        <w:t xml:space="preserve">ause I learn with </w:t>
      </w:r>
      <w:r w:rsidR="00D424B3" w:rsidRPr="00D424B3">
        <w:rPr>
          <w:b/>
          <w:bCs/>
          <w:color w:val="FF0000"/>
        </w:rPr>
        <w:t>IBM</w:t>
      </w:r>
    </w:p>
    <w:sectPr w:rsidR="00B016D7" w:rsidRPr="00B016D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A891A" w14:textId="77777777" w:rsidR="00161BA5" w:rsidRDefault="00161BA5" w:rsidP="0068194B">
      <w:r>
        <w:separator/>
      </w:r>
    </w:p>
    <w:p w14:paraId="6F6A8328" w14:textId="77777777" w:rsidR="00161BA5" w:rsidRDefault="00161BA5"/>
    <w:p w14:paraId="64369821" w14:textId="77777777" w:rsidR="00161BA5" w:rsidRDefault="00161BA5"/>
  </w:endnote>
  <w:endnote w:type="continuationSeparator" w:id="0">
    <w:p w14:paraId="7D5005DA" w14:textId="77777777" w:rsidR="00161BA5" w:rsidRDefault="00161BA5" w:rsidP="0068194B">
      <w:r>
        <w:continuationSeparator/>
      </w:r>
    </w:p>
    <w:p w14:paraId="01FD78A8" w14:textId="77777777" w:rsidR="00161BA5" w:rsidRDefault="00161BA5"/>
    <w:p w14:paraId="740A6D44" w14:textId="77777777" w:rsidR="00161BA5" w:rsidRDefault="00161B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7779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BA99" w14:textId="77777777" w:rsidR="00161BA5" w:rsidRDefault="00161BA5" w:rsidP="0068194B">
      <w:r>
        <w:separator/>
      </w:r>
    </w:p>
    <w:p w14:paraId="111D3D53" w14:textId="77777777" w:rsidR="00161BA5" w:rsidRDefault="00161BA5"/>
    <w:p w14:paraId="29C66668" w14:textId="77777777" w:rsidR="00161BA5" w:rsidRDefault="00161BA5"/>
  </w:footnote>
  <w:footnote w:type="continuationSeparator" w:id="0">
    <w:p w14:paraId="08D6DEAD" w14:textId="77777777" w:rsidR="00161BA5" w:rsidRDefault="00161BA5" w:rsidP="0068194B">
      <w:r>
        <w:continuationSeparator/>
      </w:r>
    </w:p>
    <w:p w14:paraId="3629487F" w14:textId="77777777" w:rsidR="00161BA5" w:rsidRDefault="00161BA5"/>
    <w:p w14:paraId="68CF0C12" w14:textId="77777777" w:rsidR="00161BA5" w:rsidRDefault="00161B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4C7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02DD85" wp14:editId="1FF8E03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583474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44345903">
    <w:abstractNumId w:val="9"/>
  </w:num>
  <w:num w:numId="2" w16cid:durableId="708338278">
    <w:abstractNumId w:val="8"/>
  </w:num>
  <w:num w:numId="3" w16cid:durableId="1997033973">
    <w:abstractNumId w:val="7"/>
  </w:num>
  <w:num w:numId="4" w16cid:durableId="1181043322">
    <w:abstractNumId w:val="6"/>
  </w:num>
  <w:num w:numId="5" w16cid:durableId="161119323">
    <w:abstractNumId w:val="10"/>
  </w:num>
  <w:num w:numId="6" w16cid:durableId="1756049524">
    <w:abstractNumId w:val="3"/>
  </w:num>
  <w:num w:numId="7" w16cid:durableId="1420641591">
    <w:abstractNumId w:val="11"/>
  </w:num>
  <w:num w:numId="8" w16cid:durableId="1355813165">
    <w:abstractNumId w:val="2"/>
  </w:num>
  <w:num w:numId="9" w16cid:durableId="1106466416">
    <w:abstractNumId w:val="12"/>
  </w:num>
  <w:num w:numId="10" w16cid:durableId="1364861093">
    <w:abstractNumId w:val="5"/>
  </w:num>
  <w:num w:numId="11" w16cid:durableId="1450737149">
    <w:abstractNumId w:val="4"/>
  </w:num>
  <w:num w:numId="12" w16cid:durableId="1283686011">
    <w:abstractNumId w:val="1"/>
  </w:num>
  <w:num w:numId="13" w16cid:durableId="32336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67"/>
    <w:rsid w:val="000001EF"/>
    <w:rsid w:val="00007322"/>
    <w:rsid w:val="00007728"/>
    <w:rsid w:val="00022EB2"/>
    <w:rsid w:val="00024584"/>
    <w:rsid w:val="00024730"/>
    <w:rsid w:val="00042813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1BA5"/>
    <w:rsid w:val="00163668"/>
    <w:rsid w:val="00171566"/>
    <w:rsid w:val="00174676"/>
    <w:rsid w:val="001755A8"/>
    <w:rsid w:val="00184014"/>
    <w:rsid w:val="001859BA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186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1133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016D7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C4B89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24B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989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21402D8E-A385-418C-933E-E8E599A8BDA3%7d\%7b12B0B76B-D62F-4F7C-BDBA-3F401644F43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AAE12E70CB410ABDB6C7265A94D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00D89-D983-4520-934A-129882639DFD}"/>
      </w:docPartPr>
      <w:docPartBody>
        <w:p w:rsidR="00000000" w:rsidRDefault="00000000">
          <w:pPr>
            <w:pStyle w:val="0DAAE12E70CB410ABDB6C7265A94DB1B"/>
          </w:pPr>
          <w:r w:rsidRPr="00CF1A49">
            <w:t>·</w:t>
          </w:r>
        </w:p>
      </w:docPartBody>
    </w:docPart>
    <w:docPart>
      <w:docPartPr>
        <w:name w:val="E55FB9842F94447D9E5D512C641D7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4850D-A7A3-40FB-889B-0BCD9D2CEA71}"/>
      </w:docPartPr>
      <w:docPartBody>
        <w:p w:rsidR="00000000" w:rsidRDefault="00000000">
          <w:pPr>
            <w:pStyle w:val="E55FB9842F94447D9E5D512C641D7457"/>
          </w:pPr>
          <w:r w:rsidRPr="00CF1A49">
            <w:t>·</w:t>
          </w:r>
        </w:p>
      </w:docPartBody>
    </w:docPart>
    <w:docPart>
      <w:docPartPr>
        <w:name w:val="B66EDE4E7A174ED3BBE8CAB124ED2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2CE49-D939-4575-AACB-146EDB5FE48F}"/>
      </w:docPartPr>
      <w:docPartBody>
        <w:p w:rsidR="00000000" w:rsidRDefault="00000000">
          <w:pPr>
            <w:pStyle w:val="B66EDE4E7A174ED3BBE8CAB124ED2F72"/>
          </w:pPr>
          <w:r w:rsidRPr="00CF1A49">
            <w:t>·</w:t>
          </w:r>
        </w:p>
      </w:docPartBody>
    </w:docPart>
    <w:docPart>
      <w:docPartPr>
        <w:name w:val="930C6ADD8F134CCF84238D1BFDE4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872D6-512D-4F69-9965-1E3007879A90}"/>
      </w:docPartPr>
      <w:docPartBody>
        <w:p w:rsidR="00000000" w:rsidRDefault="00000000">
          <w:pPr>
            <w:pStyle w:val="930C6ADD8F134CCF84238D1BFDE47FF5"/>
          </w:pPr>
          <w:r w:rsidRPr="00CF1A49">
            <w:t>Experience</w:t>
          </w:r>
        </w:p>
      </w:docPartBody>
    </w:docPart>
    <w:docPart>
      <w:docPartPr>
        <w:name w:val="ED31A4998FE94200B0B9C6C073AE6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47BE1-371E-4EFE-A38B-87EA71263ADF}"/>
      </w:docPartPr>
      <w:docPartBody>
        <w:p w:rsidR="00000000" w:rsidRDefault="00000000">
          <w:pPr>
            <w:pStyle w:val="ED31A4998FE94200B0B9C6C073AE6618"/>
          </w:pPr>
          <w:r w:rsidRPr="00CF1A49">
            <w:t>Education</w:t>
          </w:r>
        </w:p>
      </w:docPartBody>
    </w:docPart>
    <w:docPart>
      <w:docPartPr>
        <w:name w:val="56CDEBB2D3F8467B88C1E2EB6FCEE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7F4AB-2701-432F-A080-D0E857440113}"/>
      </w:docPartPr>
      <w:docPartBody>
        <w:p w:rsidR="00000000" w:rsidRDefault="00000000">
          <w:pPr>
            <w:pStyle w:val="56CDEBB2D3F8467B88C1E2EB6FCEEDDA"/>
          </w:pPr>
          <w:r w:rsidRPr="00CF1A49">
            <w:t>Month</w:t>
          </w:r>
        </w:p>
      </w:docPartBody>
    </w:docPart>
    <w:docPart>
      <w:docPartPr>
        <w:name w:val="E0E6B23246514BA196752ED621CBA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ABCCC-6411-4CEB-9550-0A4DC60F0E60}"/>
      </w:docPartPr>
      <w:docPartBody>
        <w:p w:rsidR="00000000" w:rsidRDefault="00000000">
          <w:pPr>
            <w:pStyle w:val="E0E6B23246514BA196752ED621CBAB57"/>
          </w:pPr>
          <w:r w:rsidRPr="00CF1A49">
            <w:t>Year</w:t>
          </w:r>
        </w:p>
      </w:docPartBody>
    </w:docPart>
    <w:docPart>
      <w:docPartPr>
        <w:name w:val="88F3702B9E274D3A8560A1A7EDA20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2BAFF-E2CC-4141-9091-AEC8272CDCD1}"/>
      </w:docPartPr>
      <w:docPartBody>
        <w:p w:rsidR="00000000" w:rsidRDefault="00000000">
          <w:pPr>
            <w:pStyle w:val="88F3702B9E274D3A8560A1A7EDA208BC"/>
          </w:pPr>
          <w:r w:rsidRPr="00CF1A49">
            <w:t>Skills</w:t>
          </w:r>
        </w:p>
      </w:docPartBody>
    </w:docPart>
    <w:docPart>
      <w:docPartPr>
        <w:name w:val="4D42537E2FA5476BAD9F425B42A9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8E467-B518-4B73-8D1B-5C127FC2970C}"/>
      </w:docPartPr>
      <w:docPartBody>
        <w:p w:rsidR="00000000" w:rsidRDefault="00000000">
          <w:pPr>
            <w:pStyle w:val="4D42537E2FA5476BAD9F425B42A9735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28"/>
    <w:rsid w:val="000E02C1"/>
    <w:rsid w:val="00A7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90BEB2F9EF4572A662C2D48D5ED522">
    <w:name w:val="1890BEB2F9EF4572A662C2D48D5ED52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AC6F12E20B34BCD855F4043680691C6">
    <w:name w:val="7AC6F12E20B34BCD855F4043680691C6"/>
  </w:style>
  <w:style w:type="paragraph" w:customStyle="1" w:styleId="2BF72A9D8939436ABC4A9133502FFE0E">
    <w:name w:val="2BF72A9D8939436ABC4A9133502FFE0E"/>
  </w:style>
  <w:style w:type="paragraph" w:customStyle="1" w:styleId="0DAAE12E70CB410ABDB6C7265A94DB1B">
    <w:name w:val="0DAAE12E70CB410ABDB6C7265A94DB1B"/>
  </w:style>
  <w:style w:type="paragraph" w:customStyle="1" w:styleId="4A70BC0BBF1C444B856A56637C251F03">
    <w:name w:val="4A70BC0BBF1C444B856A56637C251F03"/>
  </w:style>
  <w:style w:type="paragraph" w:customStyle="1" w:styleId="6BD578C55C7B4D97BB9F83F1B504E6B7">
    <w:name w:val="6BD578C55C7B4D97BB9F83F1B504E6B7"/>
  </w:style>
  <w:style w:type="paragraph" w:customStyle="1" w:styleId="E55FB9842F94447D9E5D512C641D7457">
    <w:name w:val="E55FB9842F94447D9E5D512C641D7457"/>
  </w:style>
  <w:style w:type="paragraph" w:customStyle="1" w:styleId="400D8A8BCFDA4596923E3CBCAC7FF368">
    <w:name w:val="400D8A8BCFDA4596923E3CBCAC7FF368"/>
  </w:style>
  <w:style w:type="paragraph" w:customStyle="1" w:styleId="B66EDE4E7A174ED3BBE8CAB124ED2F72">
    <w:name w:val="B66EDE4E7A174ED3BBE8CAB124ED2F72"/>
  </w:style>
  <w:style w:type="paragraph" w:customStyle="1" w:styleId="0343567EB2BC4DCA968FDC5AFF9B47C3">
    <w:name w:val="0343567EB2BC4DCA968FDC5AFF9B47C3"/>
  </w:style>
  <w:style w:type="paragraph" w:customStyle="1" w:styleId="0CE9F2B8DC2E4D02AC0CA87D5D4CD52B">
    <w:name w:val="0CE9F2B8DC2E4D02AC0CA87D5D4CD52B"/>
  </w:style>
  <w:style w:type="paragraph" w:customStyle="1" w:styleId="930C6ADD8F134CCF84238D1BFDE47FF5">
    <w:name w:val="930C6ADD8F134CCF84238D1BFDE47FF5"/>
  </w:style>
  <w:style w:type="paragraph" w:customStyle="1" w:styleId="D8238C8B87E444CA92649DCBB24D7670">
    <w:name w:val="D8238C8B87E444CA92649DCBB24D7670"/>
  </w:style>
  <w:style w:type="paragraph" w:customStyle="1" w:styleId="58E14B352AE94E718B12D4A2797B7F47">
    <w:name w:val="58E14B352AE94E718B12D4A2797B7F47"/>
  </w:style>
  <w:style w:type="paragraph" w:customStyle="1" w:styleId="E6F729B0B74743CE91D945A962042425">
    <w:name w:val="E6F729B0B74743CE91D945A96204242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714DEB9814A4704B15EF5E394C9580D">
    <w:name w:val="7714DEB9814A4704B15EF5E394C9580D"/>
  </w:style>
  <w:style w:type="paragraph" w:customStyle="1" w:styleId="1D3ADE8722E043B4A456B04EA76986CA">
    <w:name w:val="1D3ADE8722E043B4A456B04EA76986CA"/>
  </w:style>
  <w:style w:type="paragraph" w:customStyle="1" w:styleId="44FAED6866964B2D913BAA6EB87F76CB">
    <w:name w:val="44FAED6866964B2D913BAA6EB87F76CB"/>
  </w:style>
  <w:style w:type="paragraph" w:customStyle="1" w:styleId="D6A9D2BAC5F84F7EB1E748301B55CE76">
    <w:name w:val="D6A9D2BAC5F84F7EB1E748301B55CE76"/>
  </w:style>
  <w:style w:type="paragraph" w:customStyle="1" w:styleId="6DF069C6FA454DB0BF319F33AA840F37">
    <w:name w:val="6DF069C6FA454DB0BF319F33AA840F37"/>
  </w:style>
  <w:style w:type="paragraph" w:customStyle="1" w:styleId="2627F1A9963C4652A6C25B6C1B44AECA">
    <w:name w:val="2627F1A9963C4652A6C25B6C1B44AECA"/>
  </w:style>
  <w:style w:type="paragraph" w:customStyle="1" w:styleId="3B90227810D848D49814CA38830747FB">
    <w:name w:val="3B90227810D848D49814CA38830747FB"/>
  </w:style>
  <w:style w:type="paragraph" w:customStyle="1" w:styleId="ED31A4998FE94200B0B9C6C073AE6618">
    <w:name w:val="ED31A4998FE94200B0B9C6C073AE6618"/>
  </w:style>
  <w:style w:type="paragraph" w:customStyle="1" w:styleId="56CDEBB2D3F8467B88C1E2EB6FCEEDDA">
    <w:name w:val="56CDEBB2D3F8467B88C1E2EB6FCEEDDA"/>
  </w:style>
  <w:style w:type="paragraph" w:customStyle="1" w:styleId="E0E6B23246514BA196752ED621CBAB57">
    <w:name w:val="E0E6B23246514BA196752ED621CBAB57"/>
  </w:style>
  <w:style w:type="paragraph" w:customStyle="1" w:styleId="96094A2E61084BFFBED2BB5BB10AE0B0">
    <w:name w:val="96094A2E61084BFFBED2BB5BB10AE0B0"/>
  </w:style>
  <w:style w:type="paragraph" w:customStyle="1" w:styleId="B20FB4B36B11440C9D27DC094B9E259D">
    <w:name w:val="B20FB4B36B11440C9D27DC094B9E259D"/>
  </w:style>
  <w:style w:type="paragraph" w:customStyle="1" w:styleId="D7AD632944F343ED94A360ADBE57C0B8">
    <w:name w:val="D7AD632944F343ED94A360ADBE57C0B8"/>
  </w:style>
  <w:style w:type="paragraph" w:customStyle="1" w:styleId="2F9BCA28B25E457895092C33E41852BA">
    <w:name w:val="2F9BCA28B25E457895092C33E41852BA"/>
  </w:style>
  <w:style w:type="paragraph" w:customStyle="1" w:styleId="AABFC19985244CBBA13A970C1EFB0A5B">
    <w:name w:val="AABFC19985244CBBA13A970C1EFB0A5B"/>
  </w:style>
  <w:style w:type="paragraph" w:customStyle="1" w:styleId="A1ECD304EF7F4F2F8B04C5E6E6FC71ED">
    <w:name w:val="A1ECD304EF7F4F2F8B04C5E6E6FC71ED"/>
  </w:style>
  <w:style w:type="paragraph" w:customStyle="1" w:styleId="C2F88C4B48A34B5884E4B0965F3D36F7">
    <w:name w:val="C2F88C4B48A34B5884E4B0965F3D36F7"/>
  </w:style>
  <w:style w:type="paragraph" w:customStyle="1" w:styleId="1EAF06BBC6EB48E8B7ACD1A7A571C577">
    <w:name w:val="1EAF06BBC6EB48E8B7ACD1A7A571C577"/>
  </w:style>
  <w:style w:type="paragraph" w:customStyle="1" w:styleId="88F3702B9E274D3A8560A1A7EDA208BC">
    <w:name w:val="88F3702B9E274D3A8560A1A7EDA208BC"/>
  </w:style>
  <w:style w:type="paragraph" w:customStyle="1" w:styleId="8BD9C21E5BFA4EFD864E357A11455323">
    <w:name w:val="8BD9C21E5BFA4EFD864E357A11455323"/>
  </w:style>
  <w:style w:type="paragraph" w:customStyle="1" w:styleId="B4479631B03D4151BBA4D682065AF795">
    <w:name w:val="B4479631B03D4151BBA4D682065AF795"/>
  </w:style>
  <w:style w:type="paragraph" w:customStyle="1" w:styleId="8E10491F148C4FD7B1042529647619B6">
    <w:name w:val="8E10491F148C4FD7B1042529647619B6"/>
  </w:style>
  <w:style w:type="paragraph" w:customStyle="1" w:styleId="4EF93E35059B439C8B82C9547BE03B55">
    <w:name w:val="4EF93E35059B439C8B82C9547BE03B55"/>
  </w:style>
  <w:style w:type="paragraph" w:customStyle="1" w:styleId="D97F97BDF31342C18652EE3AE3231A09">
    <w:name w:val="D97F97BDF31342C18652EE3AE3231A09"/>
  </w:style>
  <w:style w:type="paragraph" w:customStyle="1" w:styleId="4D42537E2FA5476BAD9F425B42A97354">
    <w:name w:val="4D42537E2FA5476BAD9F425B42A97354"/>
  </w:style>
  <w:style w:type="paragraph" w:customStyle="1" w:styleId="F395C05DFB414A7998A49481E3F7F970">
    <w:name w:val="F395C05DFB414A7998A49481E3F7F970"/>
  </w:style>
  <w:style w:type="paragraph" w:customStyle="1" w:styleId="D19C21F3A5F541938368205F84B9D75A">
    <w:name w:val="D19C21F3A5F541938368205F84B9D75A"/>
    <w:rsid w:val="00A778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{12B0B76B-D62F-4F7C-BDBA-3F401644F43C}tf16402488_win32.dotx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2023-03-10T15:04:00Z</dcterms:created>
  <dcterms:modified xsi:type="dcterms:W3CDTF">2023-03-10T16:08:00Z</dcterms:modified>
  <cp:category/>
</cp:coreProperties>
</file>